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F4FE" w14:textId="77777777" w:rsidR="00ED27CA" w:rsidRPr="00ED27CA" w:rsidRDefault="00ED27CA" w:rsidP="00ED27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IN" w:eastAsia="en-IN"/>
        </w:rPr>
        <w:t>Problem Statement:</w:t>
      </w:r>
    </w:p>
    <w:p w14:paraId="5204620E" w14:textId="77777777" w:rsidR="00ED27CA" w:rsidRPr="00ED27CA" w:rsidRDefault="00ED27CA" w:rsidP="00ED27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i/>
          <w:iCs/>
          <w:color w:val="D1D5DB"/>
          <w:sz w:val="24"/>
          <w:szCs w:val="24"/>
          <w:bdr w:val="single" w:sz="2" w:space="0" w:color="D9D9E3" w:frame="1"/>
          <w:lang w:val="en-IN" w:eastAsia="en-IN"/>
        </w:rPr>
        <w:t>Problem</w:t>
      </w: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: The spread of fake news and misinformation on social media platforms and news websites is a significant problem that can have real-world consequences, including public panic, distrust, and even violence.</w:t>
      </w:r>
    </w:p>
    <w:p w14:paraId="0D328C41" w14:textId="77777777" w:rsidR="00ED27CA" w:rsidRPr="00ED27CA" w:rsidRDefault="00ED27CA" w:rsidP="00ED27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i/>
          <w:iCs/>
          <w:color w:val="D1D5DB"/>
          <w:sz w:val="24"/>
          <w:szCs w:val="24"/>
          <w:bdr w:val="single" w:sz="2" w:space="0" w:color="D9D9E3" w:frame="1"/>
          <w:lang w:val="en-IN" w:eastAsia="en-IN"/>
        </w:rPr>
        <w:t>Objective</w:t>
      </w: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: To develop a robust NLP-based fake news detection system that can automatically classify news articles or social media posts as either "real" or "fake" based on their content.</w:t>
      </w:r>
    </w:p>
    <w:p w14:paraId="673B52EE" w14:textId="77777777" w:rsidR="00ED27CA" w:rsidRPr="00ED27CA" w:rsidRDefault="00ED27CA" w:rsidP="00ED27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IN" w:eastAsia="en-IN"/>
        </w:rPr>
        <w:t>Project Overview:</w:t>
      </w:r>
    </w:p>
    <w:p w14:paraId="69E972F0" w14:textId="77777777" w:rsidR="00ED27CA" w:rsidRPr="00ED27CA" w:rsidRDefault="00ED27CA" w:rsidP="00ED27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The project involves the following steps:</w:t>
      </w:r>
    </w:p>
    <w:p w14:paraId="3BEB5268" w14:textId="77777777" w:rsidR="00ED27CA" w:rsidRPr="00ED27CA" w:rsidRDefault="00ED27CA" w:rsidP="00ED27C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IN" w:eastAsia="en-IN"/>
        </w:rPr>
        <w:t>Data Collection</w:t>
      </w: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 xml:space="preserve">: Gather a large dataset of </w:t>
      </w:r>
      <w:proofErr w:type="spellStart"/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labeled</w:t>
      </w:r>
      <w:proofErr w:type="spellEnd"/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 xml:space="preserve"> news articles or social media posts, with clear indications of their authenticity (real or fake).</w:t>
      </w:r>
    </w:p>
    <w:p w14:paraId="4DC524DD" w14:textId="77777777" w:rsidR="00ED27CA" w:rsidRPr="00ED27CA" w:rsidRDefault="00ED27CA" w:rsidP="00ED27C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IN" w:eastAsia="en-IN"/>
        </w:rPr>
        <w:t>Data Preprocessing</w:t>
      </w: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 xml:space="preserve">: Clean and preprocess the text data, including tasks like text normalization, tokenization, and removal of </w:t>
      </w:r>
      <w:proofErr w:type="spellStart"/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stopwords</w:t>
      </w:r>
      <w:proofErr w:type="spellEnd"/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 xml:space="preserve"> and special characters.</w:t>
      </w:r>
    </w:p>
    <w:p w14:paraId="1F241E42" w14:textId="77777777" w:rsidR="00ED27CA" w:rsidRPr="00ED27CA" w:rsidRDefault="00ED27CA" w:rsidP="00ED27C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IN" w:eastAsia="en-IN"/>
        </w:rPr>
        <w:t>Feature Extraction</w:t>
      </w: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 xml:space="preserve">: Extract relevant features from the text, such as TF-IDF vectors, word embeddings (e.g., Word2Vec, </w:t>
      </w:r>
      <w:proofErr w:type="spellStart"/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GloVe</w:t>
      </w:r>
      <w:proofErr w:type="spellEnd"/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), or BERT embeddings.</w:t>
      </w:r>
    </w:p>
    <w:p w14:paraId="47A99A00" w14:textId="77777777" w:rsidR="00ED27CA" w:rsidRPr="00ED27CA" w:rsidRDefault="00ED27CA" w:rsidP="00ED27C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IN" w:eastAsia="en-IN"/>
        </w:rPr>
        <w:t>Model Selection</w:t>
      </w: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: Choose an appropriate NLP model for fake news detection. Common choices include traditional machine learning models (e.g., Random Forest, Support Vector Machines) or deep learning models (e.g., LSTM, BERT).</w:t>
      </w:r>
    </w:p>
    <w:p w14:paraId="5085CB8A" w14:textId="77777777" w:rsidR="00ED27CA" w:rsidRPr="00ED27CA" w:rsidRDefault="00ED27CA" w:rsidP="00ED27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IN" w:eastAsia="en-IN"/>
        </w:rPr>
        <w:t>Architecture:</w:t>
      </w:r>
    </w:p>
    <w:p w14:paraId="37DE494C" w14:textId="77777777" w:rsidR="00ED27CA" w:rsidRPr="00ED27CA" w:rsidRDefault="00ED27CA" w:rsidP="00ED27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For this project, let's consider using a deep learning model like BERT (Bidirectional Encoder Representations from Transformers) for fake news detection:</w:t>
      </w:r>
    </w:p>
    <w:p w14:paraId="65AEAC1E" w14:textId="77777777" w:rsidR="00ED27CA" w:rsidRPr="00ED27CA" w:rsidRDefault="00ED27CA" w:rsidP="00ED27C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IN" w:eastAsia="en-IN"/>
        </w:rPr>
        <w:t>Input</w:t>
      </w: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 xml:space="preserve">: </w:t>
      </w:r>
      <w:proofErr w:type="spellStart"/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Preprocessed</w:t>
      </w:r>
      <w:proofErr w:type="spellEnd"/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 xml:space="preserve"> text data (e.g., news articles or social media posts).</w:t>
      </w:r>
    </w:p>
    <w:p w14:paraId="790DEDFC" w14:textId="77777777" w:rsidR="00ED27CA" w:rsidRPr="00ED27CA" w:rsidRDefault="00ED27CA" w:rsidP="00ED27C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IN" w:eastAsia="en-IN"/>
        </w:rPr>
        <w:t>Model</w:t>
      </w: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 xml:space="preserve">: A pre-trained BERT model fine-tuned on the </w:t>
      </w:r>
      <w:proofErr w:type="spellStart"/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labeled</w:t>
      </w:r>
      <w:proofErr w:type="spellEnd"/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 xml:space="preserve"> dataset for binary classification (real or fake).</w:t>
      </w:r>
    </w:p>
    <w:p w14:paraId="266FDCC0" w14:textId="77777777" w:rsidR="00ED27CA" w:rsidRPr="00ED27CA" w:rsidRDefault="00ED27CA" w:rsidP="00ED27C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IN" w:eastAsia="en-IN"/>
        </w:rPr>
        <w:t>Output</w:t>
      </w: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: Binary classification output indicating whether the input text is real or fake news.</w:t>
      </w:r>
    </w:p>
    <w:p w14:paraId="2C748380" w14:textId="77777777" w:rsidR="00ED27CA" w:rsidRPr="00ED27CA" w:rsidRDefault="00ED27CA" w:rsidP="00ED27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IN" w:eastAsia="en-IN"/>
        </w:rPr>
        <w:lastRenderedPageBreak/>
        <w:t>Model Training:</w:t>
      </w:r>
    </w:p>
    <w:p w14:paraId="0CE57F7F" w14:textId="77777777" w:rsidR="00ED27CA" w:rsidRPr="00ED27CA" w:rsidRDefault="00ED27CA" w:rsidP="00ED27C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IN" w:eastAsia="en-IN"/>
        </w:rPr>
        <w:t>Data Splitting</w:t>
      </w: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: Split the dataset into training, validation, and test sets.</w:t>
      </w:r>
    </w:p>
    <w:p w14:paraId="5B58F53D" w14:textId="77777777" w:rsidR="00ED27CA" w:rsidRPr="00ED27CA" w:rsidRDefault="00ED27CA" w:rsidP="00ED27C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IN" w:eastAsia="en-IN"/>
        </w:rPr>
        <w:t>Model Initialization</w:t>
      </w: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: Load a pre-trained BERT model.</w:t>
      </w:r>
    </w:p>
    <w:p w14:paraId="7EC517A6" w14:textId="77777777" w:rsidR="00ED27CA" w:rsidRPr="00ED27CA" w:rsidRDefault="00ED27CA" w:rsidP="00ED27C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IN" w:eastAsia="en-IN"/>
        </w:rPr>
        <w:t>Fine-Tuning</w:t>
      </w: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: Fine-tune the BERT model on the training data using binary cross-entropy loss.</w:t>
      </w:r>
    </w:p>
    <w:p w14:paraId="6A292A1F" w14:textId="77777777" w:rsidR="00ED27CA" w:rsidRPr="00ED27CA" w:rsidRDefault="00ED27CA" w:rsidP="00ED27C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IN" w:eastAsia="en-IN"/>
        </w:rPr>
        <w:t>Hyperparameter Tuning</w:t>
      </w: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: Optimize hyperparameters, including learning rate, batch size, and dropout rates, using the validation set.</w:t>
      </w:r>
    </w:p>
    <w:p w14:paraId="4841D9FA" w14:textId="77777777" w:rsidR="00ED27CA" w:rsidRPr="00ED27CA" w:rsidRDefault="00ED27CA" w:rsidP="00ED27C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IN" w:eastAsia="en-IN"/>
        </w:rPr>
        <w:t>Model Evaluation</w:t>
      </w: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:</w:t>
      </w:r>
    </w:p>
    <w:p w14:paraId="2154292F" w14:textId="77777777" w:rsidR="00ED27CA" w:rsidRPr="00ED27CA" w:rsidRDefault="00ED27CA" w:rsidP="00ED27CA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Evaluate the model on the test set using metrics such as accuracy, precision, recall, F1-score, and ROC-AUC.</w:t>
      </w:r>
    </w:p>
    <w:p w14:paraId="34BCAFFD" w14:textId="77777777" w:rsidR="00ED27CA" w:rsidRPr="00ED27CA" w:rsidRDefault="00ED27CA" w:rsidP="00ED27CA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proofErr w:type="spellStart"/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Analyze</w:t>
      </w:r>
      <w:proofErr w:type="spellEnd"/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 xml:space="preserve"> confusion matrices to understand model performance.</w:t>
      </w:r>
    </w:p>
    <w:p w14:paraId="45B8546D" w14:textId="77777777" w:rsidR="00ED27CA" w:rsidRPr="00ED27CA" w:rsidRDefault="00ED27CA" w:rsidP="00ED27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IN" w:eastAsia="en-IN"/>
        </w:rPr>
        <w:t>Development:</w:t>
      </w:r>
    </w:p>
    <w:p w14:paraId="4B8BB96E" w14:textId="77777777" w:rsidR="00ED27CA" w:rsidRPr="00ED27CA" w:rsidRDefault="00ED27CA" w:rsidP="00ED27C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 xml:space="preserve">Develop Python scripts or </w:t>
      </w:r>
      <w:proofErr w:type="spellStart"/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Jupyter</w:t>
      </w:r>
      <w:proofErr w:type="spellEnd"/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 xml:space="preserve"> notebooks for data preprocessing, feature extraction, model training, and evaluation.</w:t>
      </w:r>
    </w:p>
    <w:p w14:paraId="4A559703" w14:textId="77777777" w:rsidR="00ED27CA" w:rsidRPr="00ED27CA" w:rsidRDefault="00ED27CA" w:rsidP="00ED27C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Implement necessary functions for data loading, model building, and evaluation.</w:t>
      </w:r>
    </w:p>
    <w:p w14:paraId="508F3710" w14:textId="77777777" w:rsidR="00ED27CA" w:rsidRPr="00ED27CA" w:rsidRDefault="00ED27CA" w:rsidP="00ED27C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Ensure code modularity and documentation for easy maintenance.</w:t>
      </w:r>
    </w:p>
    <w:p w14:paraId="21404D03" w14:textId="77777777" w:rsidR="00ED27CA" w:rsidRPr="00ED27CA" w:rsidRDefault="00ED27CA" w:rsidP="00ED27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IN" w:eastAsia="en-IN"/>
        </w:rPr>
        <w:t>User Interface:</w:t>
      </w:r>
    </w:p>
    <w:p w14:paraId="3AD72AA8" w14:textId="77777777" w:rsidR="00ED27CA" w:rsidRPr="00ED27CA" w:rsidRDefault="00ED27CA" w:rsidP="00ED27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Create a user-friendly web-based interface for users to interact with the fake news detection system:</w:t>
      </w:r>
    </w:p>
    <w:p w14:paraId="6B8C3C34" w14:textId="77777777" w:rsidR="00ED27CA" w:rsidRPr="00ED27CA" w:rsidRDefault="00ED27CA" w:rsidP="00ED27C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Input: Users can enter text or upload news articles or social media posts.</w:t>
      </w:r>
    </w:p>
    <w:p w14:paraId="7DEE9A89" w14:textId="77777777" w:rsidR="00ED27CA" w:rsidRPr="00ED27CA" w:rsidRDefault="00ED27CA" w:rsidP="00ED27C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Output: Display the classification result (real or fake) along with confidence scores.</w:t>
      </w:r>
    </w:p>
    <w:p w14:paraId="45AB7F84" w14:textId="77777777" w:rsidR="00ED27CA" w:rsidRPr="00ED27CA" w:rsidRDefault="00ED27CA" w:rsidP="00ED27C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Design an intuitive and responsive user interface using frameworks like Flask, Django, or React.</w:t>
      </w:r>
    </w:p>
    <w:p w14:paraId="5F47CDA2" w14:textId="77777777" w:rsidR="00ED27CA" w:rsidRPr="00ED27CA" w:rsidRDefault="00ED27CA" w:rsidP="00ED27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IN" w:eastAsia="en-IN"/>
        </w:rPr>
        <w:t>Conclusion:</w:t>
      </w:r>
    </w:p>
    <w:p w14:paraId="60A8A228" w14:textId="77777777" w:rsidR="00ED27CA" w:rsidRPr="00ED27CA" w:rsidRDefault="00ED27CA" w:rsidP="00ED27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Summarize the project's goals and objectives.</w:t>
      </w:r>
    </w:p>
    <w:p w14:paraId="4061BE5C" w14:textId="77777777" w:rsidR="00ED27CA" w:rsidRPr="00ED27CA" w:rsidRDefault="00ED27CA" w:rsidP="00ED27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Highlight the significance of fake news detection in today's digital age.</w:t>
      </w:r>
    </w:p>
    <w:p w14:paraId="00D0A37F" w14:textId="77777777" w:rsidR="00ED27CA" w:rsidRPr="00ED27CA" w:rsidRDefault="00ED27CA" w:rsidP="00ED27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Discuss the chosen architecture and model.</w:t>
      </w:r>
    </w:p>
    <w:p w14:paraId="5F1CEAF8" w14:textId="77777777" w:rsidR="00ED27CA" w:rsidRPr="00ED27CA" w:rsidRDefault="00ED27CA" w:rsidP="00ED27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Present the model's performance metrics.</w:t>
      </w:r>
    </w:p>
    <w:p w14:paraId="736F0FE6" w14:textId="77777777" w:rsidR="00ED27CA" w:rsidRPr="00ED27CA" w:rsidRDefault="00ED27CA" w:rsidP="00ED27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lastRenderedPageBreak/>
        <w:t>Reflect on challenges encountered during development.</w:t>
      </w:r>
    </w:p>
    <w:p w14:paraId="06C1CDC3" w14:textId="77777777" w:rsidR="00ED27CA" w:rsidRPr="00ED27CA" w:rsidRDefault="00ED27CA" w:rsidP="00ED27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</w:pPr>
      <w:r w:rsidRPr="00ED27CA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>Suggest potential improvements or future work, such as incorporating real-time data and improving model interpretability</w:t>
      </w:r>
    </w:p>
    <w:p w14:paraId="555A9279" w14:textId="2BE96449" w:rsidR="003D0B8F" w:rsidRPr="00ED27CA" w:rsidRDefault="003D0B8F" w:rsidP="00ED27CA">
      <w:pPr>
        <w:jc w:val="left"/>
        <w:rPr>
          <w:rStyle w:val="Strong"/>
          <w:sz w:val="36"/>
          <w:szCs w:val="36"/>
        </w:rPr>
      </w:pPr>
    </w:p>
    <w:sectPr w:rsidR="003D0B8F" w:rsidRPr="00ED27CA" w:rsidSect="000319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DBCE0" w14:textId="77777777" w:rsidR="001434D1" w:rsidRDefault="001434D1" w:rsidP="0010090C">
      <w:r>
        <w:separator/>
      </w:r>
    </w:p>
  </w:endnote>
  <w:endnote w:type="continuationSeparator" w:id="0">
    <w:p w14:paraId="23FDCE04" w14:textId="77777777" w:rsidR="001434D1" w:rsidRDefault="001434D1" w:rsidP="0010090C">
      <w:r>
        <w:continuationSeparator/>
      </w:r>
    </w:p>
  </w:endnote>
  <w:endnote w:type="continuationNotice" w:id="1">
    <w:p w14:paraId="4227A267" w14:textId="77777777" w:rsidR="001434D1" w:rsidRDefault="001434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C47B5" w14:textId="77777777" w:rsidR="00ED27CA" w:rsidRDefault="00ED27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44512" w14:textId="77777777" w:rsidR="00ED27CA" w:rsidRDefault="00ED27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502F" w14:textId="77777777" w:rsidR="00ED27CA" w:rsidRDefault="00ED2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2A579" w14:textId="77777777" w:rsidR="001434D1" w:rsidRDefault="001434D1" w:rsidP="0010090C">
      <w:r>
        <w:separator/>
      </w:r>
    </w:p>
  </w:footnote>
  <w:footnote w:type="continuationSeparator" w:id="0">
    <w:p w14:paraId="6AB9C193" w14:textId="77777777" w:rsidR="001434D1" w:rsidRDefault="001434D1" w:rsidP="0010090C">
      <w:r>
        <w:continuationSeparator/>
      </w:r>
    </w:p>
  </w:footnote>
  <w:footnote w:type="continuationNotice" w:id="1">
    <w:p w14:paraId="1451F895" w14:textId="77777777" w:rsidR="001434D1" w:rsidRDefault="001434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54811" w14:textId="77777777" w:rsidR="00ED27CA" w:rsidRDefault="00ED27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3FBE6" w14:textId="07F519E3" w:rsidR="00ED27CA" w:rsidRDefault="00ED27CA">
    <w:pPr>
      <w:pStyle w:val="Header"/>
    </w:pPr>
    <w:r>
      <w:t xml:space="preserve">FAKE NEWS DETECTION USING </w:t>
    </w:r>
    <w:r>
      <w:t>NLP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71C99" w14:textId="77777777" w:rsidR="00ED27CA" w:rsidRDefault="00ED27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65A9"/>
    <w:multiLevelType w:val="multilevel"/>
    <w:tmpl w:val="83A6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47C68"/>
    <w:multiLevelType w:val="multilevel"/>
    <w:tmpl w:val="EEE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6954EB"/>
    <w:multiLevelType w:val="multilevel"/>
    <w:tmpl w:val="0854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F14709"/>
    <w:multiLevelType w:val="multilevel"/>
    <w:tmpl w:val="D8D4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054157"/>
    <w:multiLevelType w:val="multilevel"/>
    <w:tmpl w:val="E570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CC135D"/>
    <w:multiLevelType w:val="multilevel"/>
    <w:tmpl w:val="F49A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45039"/>
    <w:multiLevelType w:val="multilevel"/>
    <w:tmpl w:val="D1D46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E0663"/>
    <w:multiLevelType w:val="multilevel"/>
    <w:tmpl w:val="4804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13099E"/>
    <w:multiLevelType w:val="multilevel"/>
    <w:tmpl w:val="2520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D01F80"/>
    <w:multiLevelType w:val="multilevel"/>
    <w:tmpl w:val="544C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4D17C8"/>
    <w:multiLevelType w:val="multilevel"/>
    <w:tmpl w:val="072E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900C23"/>
    <w:multiLevelType w:val="multilevel"/>
    <w:tmpl w:val="A93C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5799408">
    <w:abstractNumId w:val="10"/>
  </w:num>
  <w:num w:numId="2" w16cid:durableId="269093935">
    <w:abstractNumId w:val="2"/>
  </w:num>
  <w:num w:numId="3" w16cid:durableId="224606019">
    <w:abstractNumId w:val="5"/>
  </w:num>
  <w:num w:numId="4" w16cid:durableId="847407467">
    <w:abstractNumId w:val="4"/>
  </w:num>
  <w:num w:numId="5" w16cid:durableId="1767572367">
    <w:abstractNumId w:val="8"/>
  </w:num>
  <w:num w:numId="6" w16cid:durableId="674459372">
    <w:abstractNumId w:val="9"/>
  </w:num>
  <w:num w:numId="7" w16cid:durableId="2101293281">
    <w:abstractNumId w:val="0"/>
  </w:num>
  <w:num w:numId="8" w16cid:durableId="1553809426">
    <w:abstractNumId w:val="3"/>
  </w:num>
  <w:num w:numId="9" w16cid:durableId="587664418">
    <w:abstractNumId w:val="6"/>
  </w:num>
  <w:num w:numId="10" w16cid:durableId="774325275">
    <w:abstractNumId w:val="11"/>
  </w:num>
  <w:num w:numId="11" w16cid:durableId="1922060005">
    <w:abstractNumId w:val="1"/>
  </w:num>
  <w:num w:numId="12" w16cid:durableId="1667829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CA"/>
    <w:rsid w:val="000319B8"/>
    <w:rsid w:val="000E1561"/>
    <w:rsid w:val="0010090C"/>
    <w:rsid w:val="001434D1"/>
    <w:rsid w:val="00156BE4"/>
    <w:rsid w:val="001C0CA7"/>
    <w:rsid w:val="001E3AAD"/>
    <w:rsid w:val="001E755D"/>
    <w:rsid w:val="00235092"/>
    <w:rsid w:val="00283F5C"/>
    <w:rsid w:val="00286146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F4A87"/>
    <w:rsid w:val="00754A95"/>
    <w:rsid w:val="00815071"/>
    <w:rsid w:val="00862549"/>
    <w:rsid w:val="00895B2D"/>
    <w:rsid w:val="00897C2E"/>
    <w:rsid w:val="008A3A0F"/>
    <w:rsid w:val="008B138A"/>
    <w:rsid w:val="008B3920"/>
    <w:rsid w:val="008D3301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95464"/>
    <w:rsid w:val="00AF6532"/>
    <w:rsid w:val="00B13B86"/>
    <w:rsid w:val="00B30004"/>
    <w:rsid w:val="00B754C7"/>
    <w:rsid w:val="00B94BC9"/>
    <w:rsid w:val="00BF5FEF"/>
    <w:rsid w:val="00CA25FE"/>
    <w:rsid w:val="00CA4DEF"/>
    <w:rsid w:val="00CB6244"/>
    <w:rsid w:val="00CC41DB"/>
    <w:rsid w:val="00CE1C46"/>
    <w:rsid w:val="00D16F32"/>
    <w:rsid w:val="00E405EE"/>
    <w:rsid w:val="00EA769C"/>
    <w:rsid w:val="00ED27CA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97F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qFormat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  <w:style w:type="paragraph" w:styleId="NormalWeb">
    <w:name w:val="Normal (Web)"/>
    <w:basedOn w:val="Normal"/>
    <w:uiPriority w:val="99"/>
    <w:semiHidden/>
    <w:unhideWhenUsed/>
    <w:rsid w:val="00ED27C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D2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\AppData\Local\Microsoft\Office\16.0\DTS\en-IN%7bB059CED1-1AA4-4936-8679-CC84FA866E65%7d\%7b6756F071-9D07-4342-9EB3-07E7CC77E920%7dtf78500733_win32.dotx" TargetMode="External"/></Relationship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{6756F071-9D07-4342-9EB3-07E7CC77E920}tf78500733_win32</Template>
  <TotalTime>0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2023-09-27T04:45:00Z</dcterms:created>
  <dcterms:modified xsi:type="dcterms:W3CDTF">2023-09-27T04:49:00Z</dcterms:modified>
</cp:coreProperties>
</file>